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8498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DA03199" wp14:editId="559B71A7">
                <wp:simplePos x="0" y="0"/>
                <wp:positionH relativeFrom="page">
                  <wp:posOffset>-9525</wp:posOffset>
                </wp:positionH>
                <wp:positionV relativeFrom="paragraph">
                  <wp:posOffset>-447675</wp:posOffset>
                </wp:positionV>
                <wp:extent cx="7772400" cy="10058400"/>
                <wp:effectExtent l="0" t="0" r="0" b="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A7A17" id="Rectangle 1" o:spid="_x0000_s1026" alt="&quot;&quot;" style="position:absolute;margin-left:-.75pt;margin-top:-35.2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2FFC9043" w14:textId="1EFC7714" w:rsidR="003421F4" w:rsidRPr="001B4A23" w:rsidRDefault="001B4A23" w:rsidP="001B4A23">
      <w:pPr>
        <w:pStyle w:val="Heading2"/>
        <w:jc w:val="center"/>
        <w:rPr>
          <w:sz w:val="48"/>
          <w:szCs w:val="48"/>
        </w:rPr>
      </w:pPr>
      <w:r w:rsidRPr="001B4A23">
        <w:rPr>
          <w:sz w:val="48"/>
          <w:szCs w:val="48"/>
        </w:rPr>
        <w:t>Trần Duy Hà</w:t>
      </w:r>
    </w:p>
    <w:p w14:paraId="07373A67" w14:textId="51222095" w:rsidR="003A4954" w:rsidRDefault="001B4A23" w:rsidP="008753EA">
      <w:pPr>
        <w:pStyle w:val="Subtitle"/>
      </w:pPr>
      <w:r>
        <w:t>Back-end Development</w:t>
      </w:r>
    </w:p>
    <w:p w14:paraId="6CC82FA5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14:paraId="56AD3154" w14:textId="77777777" w:rsidTr="001A1BCF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2BAB744C" w14:textId="77777777" w:rsidR="001B4A23" w:rsidRDefault="001B4A23" w:rsidP="00C76870">
            <w:pPr>
              <w:pStyle w:val="Heading1"/>
              <w:jc w:val="center"/>
            </w:pPr>
            <w:r>
              <w:t>0966545098</w:t>
            </w:r>
          </w:p>
          <w:p w14:paraId="2086E67C" w14:textId="77777777" w:rsidR="001B4A23" w:rsidRDefault="001B4A23" w:rsidP="00C76870">
            <w:pPr>
              <w:pStyle w:val="Heading1"/>
              <w:jc w:val="center"/>
            </w:pPr>
            <w:r>
              <w:t>Ha noi, Viet nam</w:t>
            </w:r>
          </w:p>
          <w:p w14:paraId="56D8CFEA" w14:textId="68183488" w:rsidR="007B1EF3" w:rsidRPr="00D8768B" w:rsidRDefault="001B4A23" w:rsidP="001B4A23">
            <w:pPr>
              <w:pStyle w:val="Heading2"/>
              <w:jc w:val="center"/>
            </w:pPr>
            <w:hyperlink r:id="rId10" w:history="1">
              <w:r w:rsidRPr="002A3366">
                <w:rPr>
                  <w:rStyle w:val="Hyperlink"/>
                </w:rPr>
                <w:t>tranduyha2000@gmail.com</w:t>
              </w:r>
            </w:hyperlink>
          </w:p>
        </w:tc>
      </w:tr>
      <w:tr w:rsidR="007B1EF3" w14:paraId="45A6B7CC" w14:textId="77777777" w:rsidTr="008753EA">
        <w:trPr>
          <w:trHeight w:val="710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4D4A3DE1" w14:textId="77777777" w:rsidR="007B1EF3" w:rsidRPr="00C03D91" w:rsidRDefault="007B1EF3" w:rsidP="00C567C3"/>
        </w:tc>
        <w:tc>
          <w:tcPr>
            <w:tcW w:w="720" w:type="dxa"/>
            <w:tcBorders>
              <w:top w:val="single" w:sz="4" w:space="0" w:color="313E32" w:themeColor="accent4" w:themeTint="E6"/>
            </w:tcBorders>
          </w:tcPr>
          <w:p w14:paraId="3434BCD4" w14:textId="77777777" w:rsidR="007B1EF3" w:rsidRPr="00C03D91" w:rsidRDefault="007B1EF3" w:rsidP="00C567C3"/>
        </w:tc>
        <w:tc>
          <w:tcPr>
            <w:tcW w:w="6920" w:type="dxa"/>
            <w:tcBorders>
              <w:top w:val="single" w:sz="4" w:space="0" w:color="313E32" w:themeColor="accent4" w:themeTint="E6"/>
            </w:tcBorders>
          </w:tcPr>
          <w:p w14:paraId="663CCD8E" w14:textId="77777777" w:rsidR="007B1EF3" w:rsidRPr="00C03D91" w:rsidRDefault="007B1EF3" w:rsidP="00C567C3"/>
        </w:tc>
      </w:tr>
      <w:tr w:rsidR="007B1EF3" w14:paraId="67E40555" w14:textId="77777777" w:rsidTr="008753EA">
        <w:trPr>
          <w:trHeight w:val="118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7E5E693" w14:textId="77777777" w:rsidR="007B1EF3" w:rsidRPr="00C567C3" w:rsidRDefault="00000000" w:rsidP="001A1BCF">
            <w:pPr>
              <w:pStyle w:val="Heading2"/>
            </w:pPr>
            <w:sdt>
              <w:sdtPr>
                <w:id w:val="1015038806"/>
                <w:placeholder>
                  <w:docPart w:val="5699CA9D9E8F47928C6D1A7636D6B4D9"/>
                </w:placeholder>
                <w:temporary/>
                <w:showingPlcHdr/>
                <w15:appearance w15:val="hidden"/>
              </w:sdtPr>
              <w:sdtContent>
                <w:r w:rsidR="007B1EF3">
                  <w:t>Objective</w:t>
                </w:r>
              </w:sdtContent>
            </w:sdt>
          </w:p>
        </w:tc>
        <w:tc>
          <w:tcPr>
            <w:tcW w:w="720" w:type="dxa"/>
          </w:tcPr>
          <w:p w14:paraId="39CB6A99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BC53737" w14:textId="77777777" w:rsidR="00C567C3" w:rsidRDefault="00000000" w:rsidP="00C76870">
            <w:sdt>
              <w:sdtPr>
                <w:id w:val="498011931"/>
                <w:placeholder>
                  <w:docPart w:val="79B4AA5FB63747E2BFAF6C9220660120"/>
                </w:placeholder>
                <w:temporary/>
                <w:showingPlcHdr/>
                <w15:appearance w15:val="hidden"/>
              </w:sdtPr>
              <w:sdtContent>
                <w:r w:rsidR="00C76870">
                  <w:t>To obtain a challenging web developer position in a dynamic and innovative organization where I can utilize my technical and creative skills to develop and maintain responsive, user-friendly, and visually appealing websites.</w:t>
                </w:r>
              </w:sdtContent>
            </w:sdt>
          </w:p>
        </w:tc>
      </w:tr>
      <w:tr w:rsidR="007B1EF3" w14:paraId="7F42BBB8" w14:textId="77777777" w:rsidTr="008753EA">
        <w:trPr>
          <w:trHeight w:val="113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1AD6B3E" w14:textId="77777777" w:rsidR="007B1EF3" w:rsidRDefault="00000000" w:rsidP="00C76870">
            <w:pPr>
              <w:pStyle w:val="Heading2"/>
            </w:pPr>
            <w:sdt>
              <w:sdtPr>
                <w:id w:val="-630332219"/>
                <w:placeholder>
                  <w:docPart w:val="C4A1E1EE8E8F42F9AD717C2222D44802"/>
                </w:placeholder>
                <w:temporary/>
                <w:showingPlcHdr/>
                <w15:appearance w15:val="hidden"/>
              </w:sdtPr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64F7E96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15C34535" w14:textId="77777777" w:rsidR="007B1EF3" w:rsidRDefault="00000000" w:rsidP="00C76870">
            <w:sdt>
              <w:sdtPr>
                <w:id w:val="1297647780"/>
                <w:placeholder>
                  <w:docPart w:val="1F380A3A7A824919B2E4ACB20DE58C18"/>
                </w:placeholder>
                <w:temporary/>
                <w:showingPlcHdr/>
                <w15:appearance w15:val="hidden"/>
              </w:sdtPr>
              <w:sdtContent>
                <w:r w:rsidR="00C76870">
                  <w:t>Proficient in a range of programming languages, with experience in developing and maintaining responsive, user-friendly, and visually appealing websites using modern web development frameworks and tools.</w:t>
                </w:r>
              </w:sdtContent>
            </w:sdt>
          </w:p>
        </w:tc>
      </w:tr>
      <w:tr w:rsidR="007B1EF3" w14:paraId="18B0DBAF" w14:textId="77777777" w:rsidTr="008753EA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E288E43" w14:textId="77777777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FBEE9615C60B4091B81CAE8F5C823C24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720" w:type="dxa"/>
          </w:tcPr>
          <w:p w14:paraId="34E6631A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0574B038" w14:textId="3D19F178" w:rsidR="007B1EF3" w:rsidRDefault="001B4A23" w:rsidP="001B4A23">
            <w:pPr>
              <w:pStyle w:val="Heading2"/>
            </w:pPr>
            <w:r>
              <w:t>VinFast LLC</w:t>
            </w:r>
          </w:p>
          <w:p w14:paraId="68990AAA" w14:textId="7C47312D" w:rsidR="00576304" w:rsidRPr="00576304" w:rsidRDefault="001B4A23" w:rsidP="00576304">
            <w:pPr>
              <w:pStyle w:val="Heading2"/>
            </w:pPr>
            <w:r>
              <w:t>Maintainance Specialist</w:t>
            </w:r>
            <w:r w:rsidR="00C76870">
              <w:t xml:space="preserve"> </w:t>
            </w:r>
            <w:r w:rsidR="00576304">
              <w:t xml:space="preserve">| </w:t>
            </w:r>
            <w:r>
              <w:t>Octorber 2022 - present</w:t>
            </w:r>
          </w:p>
          <w:p w14:paraId="523B100C" w14:textId="77777777" w:rsidR="007B1EF3" w:rsidRPr="004C4EF1" w:rsidRDefault="00000000" w:rsidP="00E30EB3">
            <w:pPr>
              <w:pStyle w:val="ListBullet"/>
            </w:pPr>
            <w:sdt>
              <w:sdtPr>
                <w:id w:val="-640800971"/>
                <w:placeholder>
                  <w:docPart w:val="7F9682AF34454BE996AF96C7E73E7EF4"/>
                </w:placeholder>
                <w:temporary/>
                <w:showingPlcHdr/>
                <w15:appearance w15:val="hidden"/>
              </w:sdtPr>
              <w:sdtContent>
                <w:r w:rsidR="00C76870" w:rsidRPr="004C4EF1">
                  <w:t xml:space="preserve">Develop and maintain responsive, user-friendly, and visually appealing websites using </w:t>
                </w:r>
                <w:r w:rsidR="00C76870">
                  <w:t>programming languages</w:t>
                </w:r>
                <w:r w:rsidR="0028078C">
                  <w:t>.</w:t>
                </w:r>
              </w:sdtContent>
            </w:sdt>
          </w:p>
          <w:p w14:paraId="3EE3729A" w14:textId="77777777" w:rsidR="007B1EF3" w:rsidRPr="004C4EF1" w:rsidRDefault="00000000" w:rsidP="00E30EB3">
            <w:pPr>
              <w:pStyle w:val="ListBullet"/>
              <w:rPr>
                <w:b/>
              </w:rPr>
            </w:pPr>
            <w:sdt>
              <w:sdtPr>
                <w:id w:val="-845947750"/>
                <w:placeholder>
                  <w:docPart w:val="D8EA8E68CD304941897D8862CA3B39EC"/>
                </w:placeholder>
                <w:temporary/>
                <w:showingPlcHdr/>
                <w15:appearance w15:val="hidden"/>
              </w:sdtPr>
              <w:sdtContent>
                <w:r w:rsidR="00C76870" w:rsidRPr="004C4EF1">
                  <w:t>Collaborate with cross-functional teams to optimize website performance, user experience, and SEO</w:t>
                </w:r>
                <w:r w:rsidR="0028078C">
                  <w:t>.</w:t>
                </w:r>
              </w:sdtContent>
            </w:sdt>
          </w:p>
          <w:p w14:paraId="36B05A68" w14:textId="77777777" w:rsidR="007B1EF3" w:rsidRDefault="007B1EF3" w:rsidP="00C567C3"/>
          <w:p w14:paraId="2689272B" w14:textId="3512B235" w:rsidR="007B1EF3" w:rsidRDefault="001B4A23" w:rsidP="001B4A23">
            <w:pPr>
              <w:pStyle w:val="Heading2"/>
            </w:pPr>
            <w:r>
              <w:t>LG Display LLC</w:t>
            </w:r>
          </w:p>
          <w:p w14:paraId="76B058DC" w14:textId="3C179C09" w:rsidR="00576304" w:rsidRPr="00576304" w:rsidRDefault="001B4A23" w:rsidP="00576304">
            <w:pPr>
              <w:pStyle w:val="Heading2"/>
            </w:pPr>
            <w:r>
              <w:t>Intership</w:t>
            </w:r>
            <w:r w:rsidR="00C76870">
              <w:t xml:space="preserve"> </w:t>
            </w:r>
            <w:r w:rsidR="00576304">
              <w:t xml:space="preserve">| </w:t>
            </w:r>
            <w:r>
              <w:t>July 2021 – November 2021</w:t>
            </w:r>
          </w:p>
          <w:p w14:paraId="664DF19F" w14:textId="77777777" w:rsidR="007B1EF3" w:rsidRPr="00E30EB3" w:rsidRDefault="00000000" w:rsidP="00E30EB3">
            <w:pPr>
              <w:pStyle w:val="ListBullet"/>
            </w:pPr>
            <w:sdt>
              <w:sdtPr>
                <w:id w:val="345755769"/>
                <w:placeholder>
                  <w:docPart w:val="86797B3893FB4F569770360301A3CFD5"/>
                </w:placeholder>
                <w:temporary/>
                <w:showingPlcHdr/>
                <w15:appearance w15:val="hidden"/>
              </w:sdtPr>
              <w:sdtContent>
                <w:r w:rsidR="00C76870" w:rsidRPr="00E30EB3">
                  <w:t>Built and maintained scalable and secure web applications</w:t>
                </w:r>
                <w:r w:rsidR="0028078C">
                  <w:t>.</w:t>
                </w:r>
              </w:sdtContent>
            </w:sdt>
          </w:p>
          <w:p w14:paraId="573B4AC9" w14:textId="77777777" w:rsidR="007B1EF3" w:rsidRDefault="00000000" w:rsidP="00C76870">
            <w:pPr>
              <w:pStyle w:val="ListBullet"/>
            </w:pPr>
            <w:sdt>
              <w:sdtPr>
                <w:id w:val="-1819876110"/>
                <w:placeholder>
                  <w:docPart w:val="504D9C73001D48F3831B8222619FF7EE"/>
                </w:placeholder>
                <w:temporary/>
                <w:showingPlcHdr/>
                <w15:appearance w15:val="hidden"/>
              </w:sdtPr>
              <w:sdtContent>
                <w:r w:rsidR="00C76870" w:rsidRPr="00E30EB3">
                  <w:t>Designed and implemented custom CMS solutions to meet clients' unique requirements, resulting in increased efficiency and user engagement</w:t>
                </w:r>
                <w:r w:rsidR="0028078C">
                  <w:t>.</w:t>
                </w:r>
              </w:sdtContent>
            </w:sdt>
          </w:p>
        </w:tc>
      </w:tr>
      <w:tr w:rsidR="007B1EF3" w14:paraId="151B696F" w14:textId="77777777" w:rsidTr="008753EA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3E89A2C" w14:textId="77777777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2A5D85B8B66D4168806546BFD657101D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1D6F5C68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5438D420" w14:textId="3CDEA1A0" w:rsidR="00BF4E60" w:rsidRDefault="001B4A23" w:rsidP="001B4A23">
            <w:pPr>
              <w:pStyle w:val="Heading2"/>
            </w:pPr>
            <w:r>
              <w:t>Korea IT School (Samsung SDS Traning)</w:t>
            </w:r>
          </w:p>
          <w:p w14:paraId="232EC15E" w14:textId="7DD71A1E" w:rsidR="007B1EF3" w:rsidRPr="001A2DAF" w:rsidRDefault="001B4A23" w:rsidP="00E30EB3">
            <w:pPr>
              <w:pStyle w:val="Heading2"/>
            </w:pPr>
            <w:r>
              <w:t>Back-end Development</w:t>
            </w:r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r>
              <w:t>Ha Noi, Viet Nam</w:t>
            </w:r>
          </w:p>
          <w:p w14:paraId="08340D66" w14:textId="7F1D6E80" w:rsidR="007B1EF3" w:rsidRDefault="005A0756" w:rsidP="00C76870">
            <w:r>
              <w:t>Java Core, Springboot, Database management, Teamwork building website static and dynamic.</w:t>
            </w:r>
          </w:p>
          <w:p w14:paraId="26AABA69" w14:textId="77777777" w:rsidR="005A0756" w:rsidRDefault="005A0756" w:rsidP="00C76870"/>
          <w:p w14:paraId="03AE5C2C" w14:textId="6EF8F87B" w:rsidR="005A0756" w:rsidRDefault="005A0756" w:rsidP="005A0756">
            <w:pPr>
              <w:pStyle w:val="Heading2"/>
            </w:pPr>
            <w:r>
              <w:t>Funix traning (6 months)</w:t>
            </w:r>
          </w:p>
          <w:p w14:paraId="5312BA28" w14:textId="3F6C404F" w:rsidR="005A0756" w:rsidRPr="001A2DAF" w:rsidRDefault="005A0756" w:rsidP="005A0756">
            <w:pPr>
              <w:pStyle w:val="Heading2"/>
            </w:pPr>
            <w:r>
              <w:t xml:space="preserve">Back-end Development | </w:t>
            </w:r>
            <w:r>
              <w:t>E-learning</w:t>
            </w:r>
          </w:p>
          <w:p w14:paraId="2FD4F722" w14:textId="27774371" w:rsidR="001B4A23" w:rsidRDefault="005A0756" w:rsidP="005A0756">
            <w:r>
              <w:t>Java Core, Springboot, Database management, Teamwork building website static and dynamic</w:t>
            </w:r>
          </w:p>
          <w:p w14:paraId="42A9B5C0" w14:textId="77777777" w:rsidR="005A0756" w:rsidRDefault="005A0756" w:rsidP="001B4A23">
            <w:pPr>
              <w:pStyle w:val="Heading2"/>
            </w:pPr>
          </w:p>
          <w:p w14:paraId="11165769" w14:textId="03F0A9AB" w:rsidR="001B4A23" w:rsidRDefault="001B4A23" w:rsidP="001B4A23">
            <w:pPr>
              <w:pStyle w:val="Heading2"/>
            </w:pPr>
            <w:r>
              <w:t>Ha Noi Polytechnic College</w:t>
            </w:r>
          </w:p>
          <w:p w14:paraId="212410FE" w14:textId="53DBCEBE" w:rsidR="001B4A23" w:rsidRPr="001A2DAF" w:rsidRDefault="001B4A23" w:rsidP="001B4A23">
            <w:pPr>
              <w:pStyle w:val="Heading2"/>
            </w:pPr>
            <w:r>
              <w:t>Information Technology</w:t>
            </w:r>
            <w:r>
              <w:t xml:space="preserve"> | Ha Noi, Viet Nam</w:t>
            </w:r>
          </w:p>
          <w:p w14:paraId="6F998ED4" w14:textId="2045F2C8" w:rsidR="001B4A23" w:rsidRDefault="005A0756" w:rsidP="001B4A23">
            <w:r>
              <w:t>Web development, CMS web, Algorithms basic.</w:t>
            </w:r>
          </w:p>
          <w:p w14:paraId="53BD02A5" w14:textId="7FAC9C70" w:rsidR="001B4A23" w:rsidRDefault="001B4A23" w:rsidP="001B4A23"/>
        </w:tc>
      </w:tr>
      <w:tr w:rsidR="007B1EF3" w14:paraId="42C0B637" w14:textId="77777777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7A8739B" w14:textId="77777777" w:rsidR="007B1EF3" w:rsidRDefault="00000000" w:rsidP="001A1BCF">
            <w:pPr>
              <w:pStyle w:val="Heading2"/>
            </w:pPr>
            <w:sdt>
              <w:sdtPr>
                <w:id w:val="-1756664044"/>
                <w:placeholder>
                  <w:docPart w:val="46E679EB134A42FD93AC16D17F235D98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Communication</w:t>
                </w:r>
              </w:sdtContent>
            </w:sdt>
          </w:p>
        </w:tc>
        <w:tc>
          <w:tcPr>
            <w:tcW w:w="720" w:type="dxa"/>
          </w:tcPr>
          <w:p w14:paraId="7467E88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51519B54" w14:textId="77777777" w:rsidR="007B1EF3" w:rsidRDefault="00000000" w:rsidP="00C76870">
            <w:sdt>
              <w:sdtPr>
                <w:id w:val="1023756014"/>
                <w:placeholder>
                  <w:docPart w:val="4296CC88ED394B4AB5270EF09D4E09A6"/>
                </w:placeholder>
                <w:temporary/>
                <w:showingPlcHdr/>
                <w15:appearance w15:val="hidden"/>
              </w:sdtPr>
              <w:sdtContent>
                <w:r w:rsidR="00C76870">
                  <w:t>E</w:t>
                </w:r>
                <w:r w:rsidR="00C76870" w:rsidRPr="002663DB">
                  <w:t>xcellent communication skills</w:t>
                </w:r>
                <w:r w:rsidR="00C76870">
                  <w:t xml:space="preserve"> </w:t>
                </w:r>
                <w:r w:rsidR="00C76870" w:rsidRPr="002663DB">
                  <w:t>enable me to collaborate with clients, stakeholders, and cross-functional teams to deliver high-quality results.</w:t>
                </w:r>
              </w:sdtContent>
            </w:sdt>
          </w:p>
        </w:tc>
      </w:tr>
      <w:tr w:rsidR="007B1EF3" w14:paraId="24EA61D9" w14:textId="77777777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61B2781" w14:textId="77777777" w:rsidR="007B1EF3" w:rsidRDefault="00000000" w:rsidP="001A1BCF">
            <w:pPr>
              <w:pStyle w:val="Heading2"/>
            </w:pPr>
            <w:sdt>
              <w:sdtPr>
                <w:id w:val="-326204808"/>
                <w:placeholder>
                  <w:docPart w:val="E5E9D81705324F6ABF468BD70B7DF08B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0AC783AA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2312D7B8" w14:textId="77777777" w:rsidR="007B1EF3" w:rsidRDefault="00000000" w:rsidP="00C76870">
            <w:sdt>
              <w:sdtPr>
                <w:id w:val="-1581982499"/>
                <w:placeholder>
                  <w:docPart w:val="C5DEDD91209F446687217DCD9A497B64"/>
                </w:placeholder>
                <w:temporary/>
                <w:showingPlcHdr/>
                <w15:appearance w15:val="hidden"/>
              </w:sdtPr>
              <w:sdtContent>
                <w:r w:rsidR="00C76870">
                  <w:t>Mentor</w:t>
                </w:r>
                <w:r w:rsidR="00C76870" w:rsidRPr="00C92F51">
                  <w:t xml:space="preserve"> junior developers, coordinat</w:t>
                </w:r>
                <w:r w:rsidR="00C76870">
                  <w:t>e</w:t>
                </w:r>
                <w:r w:rsidR="00C76870" w:rsidRPr="00C92F51">
                  <w:t xml:space="preserve"> project tasks, and implement best practices to ensure timely delivery of high-quality web applications.</w:t>
                </w:r>
              </w:sdtContent>
            </w:sdt>
          </w:p>
        </w:tc>
      </w:tr>
    </w:tbl>
    <w:p w14:paraId="7AF46A55" w14:textId="77777777" w:rsidR="00FE0204" w:rsidRDefault="00FE0204" w:rsidP="001B4A23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08190" w14:textId="77777777" w:rsidR="003D7F2E" w:rsidRDefault="003D7F2E">
      <w:r>
        <w:separator/>
      </w:r>
    </w:p>
  </w:endnote>
  <w:endnote w:type="continuationSeparator" w:id="0">
    <w:p w14:paraId="29DEACAA" w14:textId="77777777" w:rsidR="003D7F2E" w:rsidRDefault="003D7F2E">
      <w:r>
        <w:continuationSeparator/>
      </w:r>
    </w:p>
  </w:endnote>
  <w:endnote w:type="continuationNotice" w:id="1">
    <w:p w14:paraId="3FBA6EB3" w14:textId="77777777" w:rsidR="003D7F2E" w:rsidRDefault="003D7F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1B14" w14:textId="77777777" w:rsidR="003D7F2E" w:rsidRDefault="003D7F2E">
      <w:r>
        <w:separator/>
      </w:r>
    </w:p>
  </w:footnote>
  <w:footnote w:type="continuationSeparator" w:id="0">
    <w:p w14:paraId="4A77EFD4" w14:textId="77777777" w:rsidR="003D7F2E" w:rsidRDefault="003D7F2E">
      <w:r>
        <w:continuationSeparator/>
      </w:r>
    </w:p>
  </w:footnote>
  <w:footnote w:type="continuationNotice" w:id="1">
    <w:p w14:paraId="6C0D8BE7" w14:textId="77777777" w:rsidR="003D7F2E" w:rsidRDefault="003D7F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6"/>
  </w:num>
  <w:num w:numId="16" w16cid:durableId="1533954525">
    <w:abstractNumId w:val="15"/>
  </w:num>
  <w:num w:numId="17" w16cid:durableId="2062096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23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B4A23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D6303"/>
    <w:rsid w:val="003D7F2E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0756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3156C"/>
    <w:rsid w:val="00850E50"/>
    <w:rsid w:val="008560B4"/>
    <w:rsid w:val="00871E79"/>
    <w:rsid w:val="008753EA"/>
    <w:rsid w:val="00883C67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28B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4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tranduyha200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d6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99CA9D9E8F47928C6D1A7636D6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C2302-FFE4-40DD-8506-BF49FEB21FE4}"/>
      </w:docPartPr>
      <w:docPartBody>
        <w:p w:rsidR="00000000" w:rsidRDefault="00000000">
          <w:pPr>
            <w:pStyle w:val="5699CA9D9E8F47928C6D1A7636D6B4D9"/>
          </w:pPr>
          <w:r>
            <w:t>Objective</w:t>
          </w:r>
        </w:p>
      </w:docPartBody>
    </w:docPart>
    <w:docPart>
      <w:docPartPr>
        <w:name w:val="79B4AA5FB63747E2BFAF6C9220660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F6F81-4319-4EE4-88B1-0636E4C7E5A1}"/>
      </w:docPartPr>
      <w:docPartBody>
        <w:p w:rsidR="00000000" w:rsidRDefault="00000000">
          <w:pPr>
            <w:pStyle w:val="79B4AA5FB63747E2BFAF6C9220660120"/>
          </w:pPr>
          <w:r>
            <w:t xml:space="preserve">To obtain a challenging web developer position in a dynamic and innovative organization where I </w:t>
          </w:r>
          <w:r>
            <w:t>can utilize my technical and creative skills to develop and maintain responsive, user-friendly, and visually appealing websites.</w:t>
          </w:r>
        </w:p>
      </w:docPartBody>
    </w:docPart>
    <w:docPart>
      <w:docPartPr>
        <w:name w:val="C4A1E1EE8E8F42F9AD717C2222D44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8C996-5483-4CAD-AE11-FD78BC52F90A}"/>
      </w:docPartPr>
      <w:docPartBody>
        <w:p w:rsidR="00000000" w:rsidRDefault="00000000">
          <w:pPr>
            <w:pStyle w:val="C4A1E1EE8E8F42F9AD717C2222D44802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1F380A3A7A824919B2E4ACB20DE58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0D676-AF87-4904-A6C7-A48A06ADDA23}"/>
      </w:docPartPr>
      <w:docPartBody>
        <w:p w:rsidR="00000000" w:rsidRDefault="00000000">
          <w:pPr>
            <w:pStyle w:val="1F380A3A7A824919B2E4ACB20DE58C18"/>
          </w:pPr>
          <w:r>
            <w:t xml:space="preserve">Proficient in a range of programming languages, with experience in developing and </w:t>
          </w:r>
          <w:r>
            <w:t>maintaining responsive, user-friendly, and visually appealing websites using modern web development frameworks and tools.</w:t>
          </w:r>
        </w:p>
      </w:docPartBody>
    </w:docPart>
    <w:docPart>
      <w:docPartPr>
        <w:name w:val="FBEE9615C60B4091B81CAE8F5C823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07A55-C82A-4137-A2C2-7F64B9564197}"/>
      </w:docPartPr>
      <w:docPartBody>
        <w:p w:rsidR="00000000" w:rsidRDefault="00000000">
          <w:pPr>
            <w:pStyle w:val="FBEE9615C60B4091B81CAE8F5C823C24"/>
          </w:pPr>
          <w:r w:rsidRPr="001A1BCF">
            <w:t>Experience</w:t>
          </w:r>
        </w:p>
      </w:docPartBody>
    </w:docPart>
    <w:docPart>
      <w:docPartPr>
        <w:name w:val="7F9682AF34454BE996AF96C7E73E7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615A4-A7A6-4D15-A048-4F945F40C5CE}"/>
      </w:docPartPr>
      <w:docPartBody>
        <w:p w:rsidR="00000000" w:rsidRDefault="00000000">
          <w:pPr>
            <w:pStyle w:val="7F9682AF34454BE996AF96C7E73E7EF4"/>
          </w:pPr>
          <w:r w:rsidRPr="004C4EF1">
            <w:t xml:space="preserve">Develop and maintain responsive, user-friendly, and visually appealing websites using </w:t>
          </w:r>
          <w:r>
            <w:t>programming languages</w:t>
          </w:r>
          <w:r>
            <w:t>.</w:t>
          </w:r>
        </w:p>
      </w:docPartBody>
    </w:docPart>
    <w:docPart>
      <w:docPartPr>
        <w:name w:val="D8EA8E68CD304941897D8862CA3B3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BE752-CE52-40FB-9A5D-3753E89F8F2F}"/>
      </w:docPartPr>
      <w:docPartBody>
        <w:p w:rsidR="00000000" w:rsidRDefault="00000000">
          <w:pPr>
            <w:pStyle w:val="D8EA8E68CD304941897D8862CA3B39EC"/>
          </w:pPr>
          <w:r w:rsidRPr="004C4EF1">
            <w:t>Collaborate with cross-functional teams to optimize website performance, user experience, and SEO</w:t>
          </w:r>
          <w:r>
            <w:t>.</w:t>
          </w:r>
        </w:p>
      </w:docPartBody>
    </w:docPart>
    <w:docPart>
      <w:docPartPr>
        <w:name w:val="86797B3893FB4F569770360301A3C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BCBE7-D915-4B33-95C7-B2521FC3E17D}"/>
      </w:docPartPr>
      <w:docPartBody>
        <w:p w:rsidR="00000000" w:rsidRDefault="00000000">
          <w:pPr>
            <w:pStyle w:val="86797B3893FB4F569770360301A3CFD5"/>
          </w:pPr>
          <w:r w:rsidRPr="00E30EB3">
            <w:t>Built and maintained scalable and secure web applications</w:t>
          </w:r>
          <w:r>
            <w:t>.</w:t>
          </w:r>
        </w:p>
      </w:docPartBody>
    </w:docPart>
    <w:docPart>
      <w:docPartPr>
        <w:name w:val="504D9C73001D48F3831B8222619FF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524AA-9EA6-4E29-AD0A-25C8D9DFB4F6}"/>
      </w:docPartPr>
      <w:docPartBody>
        <w:p w:rsidR="00000000" w:rsidRDefault="00000000">
          <w:pPr>
            <w:pStyle w:val="504D9C73001D48F3831B8222619FF7EE"/>
          </w:pPr>
          <w:r w:rsidRPr="00E30EB3">
            <w:t>Designed and implemented custom CMS solutions to meet clients' unique requirements, resulting in increased efficiency and user engagement</w:t>
          </w:r>
          <w:r>
            <w:t>.</w:t>
          </w:r>
        </w:p>
      </w:docPartBody>
    </w:docPart>
    <w:docPart>
      <w:docPartPr>
        <w:name w:val="2A5D85B8B66D4168806546BFD6571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7B94E-EC31-4F7E-A63B-0D5FD17B03B6}"/>
      </w:docPartPr>
      <w:docPartBody>
        <w:p w:rsidR="00000000" w:rsidRDefault="00000000">
          <w:pPr>
            <w:pStyle w:val="2A5D85B8B66D4168806546BFD657101D"/>
          </w:pPr>
          <w:r w:rsidRPr="00024E30">
            <w:t>Education</w:t>
          </w:r>
        </w:p>
      </w:docPartBody>
    </w:docPart>
    <w:docPart>
      <w:docPartPr>
        <w:name w:val="46E679EB134A42FD93AC16D17F235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4DD77-5750-4F8D-AA28-A6ABDD39E0B7}"/>
      </w:docPartPr>
      <w:docPartBody>
        <w:p w:rsidR="00000000" w:rsidRDefault="00000000">
          <w:pPr>
            <w:pStyle w:val="46E679EB134A42FD93AC16D17F235D98"/>
          </w:pPr>
          <w:r w:rsidRPr="001A1BCF">
            <w:t>Communication</w:t>
          </w:r>
        </w:p>
      </w:docPartBody>
    </w:docPart>
    <w:docPart>
      <w:docPartPr>
        <w:name w:val="4296CC88ED394B4AB5270EF09D4E0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55459-3BC9-4932-838B-D7E93DEB5B3F}"/>
      </w:docPartPr>
      <w:docPartBody>
        <w:p w:rsidR="00000000" w:rsidRDefault="00000000">
          <w:pPr>
            <w:pStyle w:val="4296CC88ED394B4AB5270EF09D4E09A6"/>
          </w:pPr>
          <w:r>
            <w:t>E</w:t>
          </w:r>
          <w:r w:rsidRPr="002663DB">
            <w:t>xcellent communication skills</w:t>
          </w:r>
          <w:r>
            <w:t xml:space="preserve"> </w:t>
          </w:r>
          <w:r w:rsidRPr="002663DB">
            <w:t xml:space="preserve">enable me to </w:t>
          </w:r>
          <w:r w:rsidRPr="002663DB">
            <w:t>collaborate with clients, stakeholders, and cross-functional teams to deliver high-quality results.</w:t>
          </w:r>
        </w:p>
      </w:docPartBody>
    </w:docPart>
    <w:docPart>
      <w:docPartPr>
        <w:name w:val="E5E9D81705324F6ABF468BD70B7DF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DE581-02EA-4D34-B32D-4D2516E743DC}"/>
      </w:docPartPr>
      <w:docPartBody>
        <w:p w:rsidR="00000000" w:rsidRDefault="00000000">
          <w:pPr>
            <w:pStyle w:val="E5E9D81705324F6ABF468BD70B7DF08B"/>
          </w:pPr>
          <w:r w:rsidRPr="001A1BCF">
            <w:t>Leadership</w:t>
          </w:r>
        </w:p>
      </w:docPartBody>
    </w:docPart>
    <w:docPart>
      <w:docPartPr>
        <w:name w:val="C5DEDD91209F446687217DCD9A497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3A59D-9CDD-49BF-ABC4-18F1A2A5799E}"/>
      </w:docPartPr>
      <w:docPartBody>
        <w:p w:rsidR="00000000" w:rsidRDefault="00000000">
          <w:pPr>
            <w:pStyle w:val="C5DEDD91209F446687217DCD9A497B64"/>
          </w:pPr>
          <w:r>
            <w:t>Mentor</w:t>
          </w:r>
          <w:r w:rsidRPr="00C92F51">
            <w:t xml:space="preserve"> junior developers, coordinat</w:t>
          </w:r>
          <w:r>
            <w:t>e</w:t>
          </w:r>
          <w:r w:rsidRPr="00C92F51">
            <w:t xml:space="preserve"> project tasks, and implement best practices to ensure timely delivery of high-quality web applications.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85"/>
    <w:rsid w:val="00760685"/>
    <w:rsid w:val="0082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9EDDEE75C545B0B562DE75DD03C5B3">
    <w:name w:val="9A9EDDEE75C545B0B562DE75DD03C5B3"/>
  </w:style>
  <w:style w:type="paragraph" w:customStyle="1" w:styleId="7A4455E7856548D3B57371DD6584B87D">
    <w:name w:val="7A4455E7856548D3B57371DD6584B87D"/>
  </w:style>
  <w:style w:type="paragraph" w:customStyle="1" w:styleId="8C547BE4199B4011BC96C58869019C6B">
    <w:name w:val="8C547BE4199B4011BC96C58869019C6B"/>
  </w:style>
  <w:style w:type="paragraph" w:customStyle="1" w:styleId="624DF998212649FDAA16646687137DD3">
    <w:name w:val="624DF998212649FDAA16646687137DD3"/>
  </w:style>
  <w:style w:type="paragraph" w:customStyle="1" w:styleId="9BAFB69DB5674F8593A71C4BB242F689">
    <w:name w:val="9BAFB69DB5674F8593A71C4BB242F689"/>
  </w:style>
  <w:style w:type="paragraph" w:customStyle="1" w:styleId="2C1D71EE191D434498B7C28BCC184E22">
    <w:name w:val="2C1D71EE191D434498B7C28BCC184E22"/>
  </w:style>
  <w:style w:type="paragraph" w:customStyle="1" w:styleId="5699CA9D9E8F47928C6D1A7636D6B4D9">
    <w:name w:val="5699CA9D9E8F47928C6D1A7636D6B4D9"/>
  </w:style>
  <w:style w:type="paragraph" w:customStyle="1" w:styleId="79B4AA5FB63747E2BFAF6C9220660120">
    <w:name w:val="79B4AA5FB63747E2BFAF6C9220660120"/>
  </w:style>
  <w:style w:type="paragraph" w:customStyle="1" w:styleId="C4A1E1EE8E8F42F9AD717C2222D44802">
    <w:name w:val="C4A1E1EE8E8F42F9AD717C2222D44802"/>
  </w:style>
  <w:style w:type="paragraph" w:customStyle="1" w:styleId="1F380A3A7A824919B2E4ACB20DE58C18">
    <w:name w:val="1F380A3A7A824919B2E4ACB20DE58C18"/>
  </w:style>
  <w:style w:type="paragraph" w:customStyle="1" w:styleId="FBEE9615C60B4091B81CAE8F5C823C24">
    <w:name w:val="FBEE9615C60B4091B81CAE8F5C823C24"/>
  </w:style>
  <w:style w:type="paragraph" w:customStyle="1" w:styleId="BDE330CA3D6C47DAB95FA913558AD759">
    <w:name w:val="BDE330CA3D6C47DAB95FA913558AD759"/>
  </w:style>
  <w:style w:type="paragraph" w:customStyle="1" w:styleId="7B00E7FFA01B4EE8994A745EB68639F4">
    <w:name w:val="7B00E7FFA01B4EE8994A745EB68639F4"/>
  </w:style>
  <w:style w:type="paragraph" w:customStyle="1" w:styleId="52E59B4422294299BBF6368128631E57">
    <w:name w:val="52E59B4422294299BBF6368128631E57"/>
  </w:style>
  <w:style w:type="paragraph" w:customStyle="1" w:styleId="7F9682AF34454BE996AF96C7E73E7EF4">
    <w:name w:val="7F9682AF34454BE996AF96C7E73E7EF4"/>
  </w:style>
  <w:style w:type="paragraph" w:customStyle="1" w:styleId="D8EA8E68CD304941897D8862CA3B39EC">
    <w:name w:val="D8EA8E68CD304941897D8862CA3B39EC"/>
  </w:style>
  <w:style w:type="paragraph" w:customStyle="1" w:styleId="58CAEB3EB52447A5ACE2F1159B957DD1">
    <w:name w:val="58CAEB3EB52447A5ACE2F1159B957DD1"/>
  </w:style>
  <w:style w:type="paragraph" w:customStyle="1" w:styleId="A94E0EC44C1242C091F8BB9804D4788F">
    <w:name w:val="A94E0EC44C1242C091F8BB9804D4788F"/>
  </w:style>
  <w:style w:type="paragraph" w:customStyle="1" w:styleId="571128286B274CD8B144407220E89666">
    <w:name w:val="571128286B274CD8B144407220E89666"/>
  </w:style>
  <w:style w:type="paragraph" w:customStyle="1" w:styleId="86797B3893FB4F569770360301A3CFD5">
    <w:name w:val="86797B3893FB4F569770360301A3CFD5"/>
  </w:style>
  <w:style w:type="paragraph" w:customStyle="1" w:styleId="504D9C73001D48F3831B8222619FF7EE">
    <w:name w:val="504D9C73001D48F3831B8222619FF7EE"/>
  </w:style>
  <w:style w:type="paragraph" w:customStyle="1" w:styleId="2A5D85B8B66D4168806546BFD657101D">
    <w:name w:val="2A5D85B8B66D4168806546BFD657101D"/>
  </w:style>
  <w:style w:type="paragraph" w:customStyle="1" w:styleId="57D2EEF98DD24DF5BA861A9907A4910F">
    <w:name w:val="57D2EEF98DD24DF5BA861A9907A4910F"/>
  </w:style>
  <w:style w:type="paragraph" w:customStyle="1" w:styleId="437329A83FDE47969601F8FF28E9886B">
    <w:name w:val="437329A83FDE47969601F8FF28E9886B"/>
  </w:style>
  <w:style w:type="paragraph" w:customStyle="1" w:styleId="6068E3D3E6D64194B1240EE4BBF3800E">
    <w:name w:val="6068E3D3E6D64194B1240EE4BBF3800E"/>
  </w:style>
  <w:style w:type="paragraph" w:customStyle="1" w:styleId="5A23030821B740E89C3688286464A05D">
    <w:name w:val="5A23030821B740E89C3688286464A05D"/>
  </w:style>
  <w:style w:type="paragraph" w:customStyle="1" w:styleId="46E679EB134A42FD93AC16D17F235D98">
    <w:name w:val="46E679EB134A42FD93AC16D17F235D98"/>
  </w:style>
  <w:style w:type="paragraph" w:customStyle="1" w:styleId="4296CC88ED394B4AB5270EF09D4E09A6">
    <w:name w:val="4296CC88ED394B4AB5270EF09D4E09A6"/>
  </w:style>
  <w:style w:type="paragraph" w:customStyle="1" w:styleId="E5E9D81705324F6ABF468BD70B7DF08B">
    <w:name w:val="E5E9D81705324F6ABF468BD70B7DF08B"/>
  </w:style>
  <w:style w:type="paragraph" w:customStyle="1" w:styleId="C5DEDD91209F446687217DCD9A497B64">
    <w:name w:val="C5DEDD91209F446687217DCD9A497B64"/>
  </w:style>
  <w:style w:type="paragraph" w:customStyle="1" w:styleId="FE76F6318293432CBD463797104A01D4">
    <w:name w:val="FE76F6318293432CBD463797104A01D4"/>
  </w:style>
  <w:style w:type="paragraph" w:customStyle="1" w:styleId="CA804B9AFE414C1E9DB6DA15B5745CB5">
    <w:name w:val="CA804B9AFE414C1E9DB6DA15B5745CB5"/>
  </w:style>
  <w:style w:type="paragraph" w:customStyle="1" w:styleId="CE6DB8AEAA0447C1974CEC6C1CCC495E">
    <w:name w:val="CE6DB8AEAA0447C1974CEC6C1CCC495E"/>
  </w:style>
  <w:style w:type="paragraph" w:customStyle="1" w:styleId="2256B0AD1AA446C19AA6593E16B3AC50">
    <w:name w:val="2256B0AD1AA446C19AA6593E16B3AC50"/>
  </w:style>
  <w:style w:type="paragraph" w:customStyle="1" w:styleId="FC4CEFC923B747CD94016F35B5CCBFFA">
    <w:name w:val="FC4CEFC923B747CD94016F35B5CCBFFA"/>
  </w:style>
  <w:style w:type="paragraph" w:customStyle="1" w:styleId="284D7ACD2FBC475AA017329DF012BD2F">
    <w:name w:val="284D7ACD2FBC475AA017329DF012BD2F"/>
    <w:rsid w:val="00760685"/>
  </w:style>
  <w:style w:type="paragraph" w:customStyle="1" w:styleId="28754F3B4759495294436D3B0F9596AF">
    <w:name w:val="28754F3B4759495294436D3B0F9596AF"/>
    <w:rsid w:val="00760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resume.dotx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2023-12-23T16:02:00Z</dcterms:created>
  <dcterms:modified xsi:type="dcterms:W3CDTF">2023-12-23T16:16:00Z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